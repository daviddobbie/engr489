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778" w:rsidRDefault="001B1778" w:rsidP="001B1778">
      <w:pPr>
        <w:pStyle w:val="Heading1"/>
      </w:pPr>
      <w:r>
        <w:t>Bayesian Model (Analytical Expression)</w:t>
      </w:r>
    </w:p>
    <w:p w:rsidR="001B1778" w:rsidRDefault="001B1778" w:rsidP="001B1778">
      <w:pPr>
        <w:pStyle w:val="Heading3"/>
      </w:pPr>
      <w:r>
        <w:t>Goal</w:t>
      </w:r>
    </w:p>
    <w:p w:rsidR="005354E9" w:rsidRPr="005354E9" w:rsidRDefault="005354E9" w:rsidP="005354E9">
      <w:r>
        <w:t xml:space="preserve">To form an expression that </w:t>
      </w:r>
      <w:proofErr w:type="gramStart"/>
      <w:r>
        <w:t>may be directly used</w:t>
      </w:r>
      <w:proofErr w:type="gramEnd"/>
      <w:r>
        <w:t xml:space="preserve"> to estimate the density function</w:t>
      </w:r>
    </w:p>
    <w:p w:rsidR="005354E9" w:rsidRDefault="005354E9" w:rsidP="005354E9">
      <w:pPr>
        <w:pStyle w:val="Heading3"/>
      </w:pPr>
      <w:r>
        <w:t>Motivation</w:t>
      </w:r>
    </w:p>
    <w:p w:rsidR="005354E9" w:rsidRPr="005354E9" w:rsidRDefault="005354E9" w:rsidP="005354E9">
      <w:r>
        <w:t xml:space="preserve">The main deliverable of the project is to test the viability of a Bayesian framework in estimation of bound fluid fraction. To do this, an analytical tractable equation </w:t>
      </w:r>
      <w:proofErr w:type="gramStart"/>
      <w:r>
        <w:t>must be presented</w:t>
      </w:r>
      <w:proofErr w:type="gramEnd"/>
    </w:p>
    <w:p w:rsidR="001B1778" w:rsidRDefault="001B1778" w:rsidP="001B1778">
      <w:pPr>
        <w:pStyle w:val="Heading3"/>
      </w:pPr>
      <w:r>
        <w:t>Constraints</w:t>
      </w:r>
    </w:p>
    <w:p w:rsidR="005354E9" w:rsidRDefault="005354E9" w:rsidP="005354E9">
      <w:r>
        <w:t xml:space="preserve">We </w:t>
      </w:r>
      <w:proofErr w:type="gramStart"/>
      <w:r>
        <w:t>have been given</w:t>
      </w:r>
      <w:proofErr w:type="gramEnd"/>
      <w:r>
        <w:t>:</w:t>
      </w:r>
    </w:p>
    <w:p w:rsidR="005354E9" w:rsidRDefault="005354E9" w:rsidP="005354E9">
      <w:pPr>
        <w:pStyle w:val="ListParagraph"/>
        <w:numPr>
          <w:ilvl w:val="0"/>
          <w:numId w:val="2"/>
        </w:numPr>
      </w:pPr>
      <w:r>
        <w:t>Measurement data (m)</w:t>
      </w:r>
    </w:p>
    <w:p w:rsidR="005354E9" w:rsidRDefault="005354E9" w:rsidP="005354E9">
      <w:pPr>
        <w:pStyle w:val="ListParagraph"/>
        <w:numPr>
          <w:ilvl w:val="0"/>
          <w:numId w:val="2"/>
        </w:numPr>
      </w:pPr>
      <w:r>
        <w:t>Prior data Gaussian (</w:t>
      </w:r>
      <w:proofErr w:type="spellStart"/>
      <w:r>
        <w:t>mu_f</w:t>
      </w:r>
      <w:proofErr w:type="spellEnd"/>
      <w:r>
        <w:t xml:space="preserve"> and </w:t>
      </w:r>
      <w:proofErr w:type="spellStart"/>
      <w:r>
        <w:t>C_f</w:t>
      </w:r>
      <w:proofErr w:type="spellEnd"/>
      <w:r>
        <w:t>)</w:t>
      </w:r>
    </w:p>
    <w:p w:rsidR="005354E9" w:rsidRDefault="005354E9" w:rsidP="005354E9">
      <w:pPr>
        <w:pStyle w:val="ListParagraph"/>
        <w:numPr>
          <w:ilvl w:val="0"/>
          <w:numId w:val="2"/>
        </w:numPr>
      </w:pPr>
      <w:r>
        <w:t>Measurement noise</w:t>
      </w:r>
    </w:p>
    <w:p w:rsidR="005354E9" w:rsidRPr="005354E9" w:rsidRDefault="005354E9" w:rsidP="005354E9">
      <w:pPr>
        <w:pStyle w:val="ListParagraph"/>
        <w:numPr>
          <w:ilvl w:val="0"/>
          <w:numId w:val="2"/>
        </w:numPr>
      </w:pPr>
      <w:r>
        <w:t>Exponential decay kernel</w:t>
      </w:r>
    </w:p>
    <w:p w:rsidR="001B1778" w:rsidRDefault="001B1778" w:rsidP="001B1778">
      <w:pPr>
        <w:pStyle w:val="Heading3"/>
      </w:pPr>
      <w:r>
        <w:t>Candidate Solutions</w:t>
      </w:r>
    </w:p>
    <w:p w:rsidR="00B177EC" w:rsidRPr="00B177EC" w:rsidRDefault="00B177EC" w:rsidP="00B177EC">
      <w:r>
        <w:t>Only the proof that is made, we justify each point</w:t>
      </w:r>
    </w:p>
    <w:p w:rsidR="001B1778" w:rsidRDefault="001B1778" w:rsidP="001B1778">
      <w:pPr>
        <w:pStyle w:val="Heading3"/>
      </w:pPr>
      <w:r>
        <w:t>Experimental Work (Proof)</w:t>
      </w:r>
    </w:p>
    <w:p w:rsidR="001B1778" w:rsidRDefault="001B1778" w:rsidP="001B1778">
      <w:pPr>
        <w:pStyle w:val="Heading3"/>
      </w:pPr>
      <w:r>
        <w:t>Final Decision</w:t>
      </w:r>
    </w:p>
    <w:p w:rsidR="00B177EC" w:rsidRPr="00B177EC" w:rsidRDefault="00B177EC" w:rsidP="00B177EC">
      <w:r>
        <w:t xml:space="preserve">Get the final </w:t>
      </w:r>
      <w:proofErr w:type="spellStart"/>
      <w:r>
        <w:t>f|m</w:t>
      </w:r>
      <w:proofErr w:type="spellEnd"/>
      <w:r>
        <w:t xml:space="preserve"> expression</w:t>
      </w:r>
    </w:p>
    <w:p w:rsidR="001B1778" w:rsidRPr="001B1778" w:rsidRDefault="001B1778" w:rsidP="001B1778">
      <w:pPr>
        <w:pStyle w:val="Heading1"/>
      </w:pPr>
      <w:r>
        <w:t>Construction of the Prior</w:t>
      </w:r>
    </w:p>
    <w:p w:rsidR="001B1778" w:rsidRDefault="001B1778" w:rsidP="001B1778">
      <w:pPr>
        <w:pStyle w:val="Heading2"/>
      </w:pPr>
      <w:r>
        <w:t>Forms of Interpolation</w:t>
      </w:r>
    </w:p>
    <w:p w:rsidR="005354E9" w:rsidRDefault="005354E9" w:rsidP="005354E9">
      <w:pPr>
        <w:pStyle w:val="Heading3"/>
      </w:pPr>
      <w:r>
        <w:t>Goal</w:t>
      </w:r>
    </w:p>
    <w:p w:rsidR="005354E9" w:rsidRPr="005354E9" w:rsidRDefault="005354E9" w:rsidP="00B177EC">
      <w:pPr>
        <w:pStyle w:val="ListParagraph"/>
        <w:numPr>
          <w:ilvl w:val="0"/>
          <w:numId w:val="2"/>
        </w:numPr>
      </w:pPr>
      <w:r>
        <w:t>To interpolate the experimental data into the dimensionality required for the Bayesian framework to be used and compared</w:t>
      </w:r>
    </w:p>
    <w:p w:rsidR="005354E9" w:rsidRDefault="005354E9" w:rsidP="005354E9">
      <w:pPr>
        <w:pStyle w:val="Heading3"/>
      </w:pPr>
      <w:r>
        <w:t>Motivation</w:t>
      </w:r>
      <w:bookmarkStart w:id="0" w:name="_GoBack"/>
      <w:bookmarkEnd w:id="0"/>
    </w:p>
    <w:p w:rsidR="005354E9" w:rsidRPr="005354E9" w:rsidRDefault="005354E9" w:rsidP="00B177EC">
      <w:pPr>
        <w:pStyle w:val="ListParagraph"/>
        <w:numPr>
          <w:ilvl w:val="0"/>
          <w:numId w:val="2"/>
        </w:numPr>
      </w:pPr>
      <w:r>
        <w:t>We cannot compare between different techniques if we have explicit difference in the sizes of the measurement vectors and density function vectors. This compatibility levels the playing field</w:t>
      </w:r>
    </w:p>
    <w:p w:rsidR="005354E9" w:rsidRDefault="005354E9" w:rsidP="005354E9">
      <w:pPr>
        <w:pStyle w:val="Heading3"/>
      </w:pPr>
      <w:r>
        <w:t>Constraints</w:t>
      </w:r>
    </w:p>
    <w:p w:rsidR="005354E9" w:rsidRDefault="005354E9" w:rsidP="005354E9">
      <w:pPr>
        <w:pStyle w:val="ListParagraph"/>
        <w:numPr>
          <w:ilvl w:val="0"/>
          <w:numId w:val="2"/>
        </w:numPr>
      </w:pPr>
      <w:r>
        <w:t>The density function must be non-negative at all points</w:t>
      </w:r>
    </w:p>
    <w:p w:rsidR="005354E9" w:rsidRDefault="00B177EC" w:rsidP="005354E9">
      <w:pPr>
        <w:pStyle w:val="ListParagraph"/>
        <w:numPr>
          <w:ilvl w:val="0"/>
          <w:numId w:val="2"/>
        </w:numPr>
      </w:pPr>
      <w:r>
        <w:t>Where the true density function is zero, the interpolated density should be zero</w:t>
      </w:r>
    </w:p>
    <w:p w:rsidR="00B177EC" w:rsidRPr="005354E9" w:rsidRDefault="00B177EC" w:rsidP="005354E9">
      <w:pPr>
        <w:pStyle w:val="ListParagraph"/>
        <w:numPr>
          <w:ilvl w:val="0"/>
          <w:numId w:val="2"/>
        </w:numPr>
      </w:pPr>
      <w:r>
        <w:t>The absolute error between the interpolated and true density functions should be minimised</w:t>
      </w:r>
    </w:p>
    <w:p w:rsidR="005354E9" w:rsidRDefault="005354E9" w:rsidP="005354E9">
      <w:pPr>
        <w:pStyle w:val="Heading3"/>
      </w:pPr>
      <w:r>
        <w:t>Candidate Solutions</w:t>
      </w:r>
    </w:p>
    <w:p w:rsidR="00B177EC" w:rsidRDefault="00B177EC" w:rsidP="00B177EC">
      <w:pPr>
        <w:pStyle w:val="ListParagraph"/>
        <w:numPr>
          <w:ilvl w:val="0"/>
          <w:numId w:val="3"/>
        </w:numPr>
      </w:pPr>
      <w:r>
        <w:t>Linear</w:t>
      </w:r>
    </w:p>
    <w:p w:rsidR="00B177EC" w:rsidRDefault="00B177EC" w:rsidP="00B177EC">
      <w:pPr>
        <w:pStyle w:val="ListParagraph"/>
        <w:numPr>
          <w:ilvl w:val="0"/>
          <w:numId w:val="3"/>
        </w:numPr>
      </w:pPr>
      <w:r>
        <w:t>Nearest</w:t>
      </w:r>
    </w:p>
    <w:p w:rsidR="00B177EC" w:rsidRDefault="00B177EC" w:rsidP="00B177EC">
      <w:pPr>
        <w:pStyle w:val="ListParagraph"/>
        <w:numPr>
          <w:ilvl w:val="0"/>
          <w:numId w:val="3"/>
        </w:numPr>
      </w:pPr>
      <w:r>
        <w:t>Next</w:t>
      </w:r>
    </w:p>
    <w:p w:rsidR="00B177EC" w:rsidRDefault="00B177EC" w:rsidP="00B177EC">
      <w:pPr>
        <w:pStyle w:val="ListParagraph"/>
        <w:numPr>
          <w:ilvl w:val="0"/>
          <w:numId w:val="3"/>
        </w:numPr>
      </w:pPr>
      <w:r>
        <w:t>Previous</w:t>
      </w:r>
    </w:p>
    <w:p w:rsidR="00B177EC" w:rsidRDefault="00B177EC" w:rsidP="00B177EC">
      <w:pPr>
        <w:pStyle w:val="ListParagraph"/>
        <w:numPr>
          <w:ilvl w:val="0"/>
          <w:numId w:val="3"/>
        </w:numPr>
      </w:pPr>
      <w:r>
        <w:lastRenderedPageBreak/>
        <w:t>Shape-</w:t>
      </w:r>
      <w:proofErr w:type="spellStart"/>
      <w:r>
        <w:t>perserving</w:t>
      </w:r>
      <w:proofErr w:type="spellEnd"/>
      <w:r>
        <w:t xml:space="preserve"> Piecewise Cubic Interpolation (PCHIP)</w:t>
      </w:r>
    </w:p>
    <w:p w:rsidR="00B177EC" w:rsidRDefault="00B177EC" w:rsidP="00B177EC">
      <w:pPr>
        <w:pStyle w:val="ListParagraph"/>
        <w:numPr>
          <w:ilvl w:val="0"/>
          <w:numId w:val="3"/>
        </w:numPr>
      </w:pPr>
      <w:r>
        <w:t xml:space="preserve">Modified </w:t>
      </w:r>
      <w:proofErr w:type="spellStart"/>
      <w:r>
        <w:t>Akima</w:t>
      </w:r>
      <w:proofErr w:type="spellEnd"/>
      <w:r>
        <w:t xml:space="preserve"> cubic </w:t>
      </w:r>
      <w:proofErr w:type="spellStart"/>
      <w:r>
        <w:t>Hermite</w:t>
      </w:r>
      <w:proofErr w:type="spellEnd"/>
      <w:r>
        <w:t xml:space="preserve"> interpolation</w:t>
      </w:r>
    </w:p>
    <w:p w:rsidR="00B177EC" w:rsidRPr="00B177EC" w:rsidRDefault="00B177EC" w:rsidP="00B177EC">
      <w:pPr>
        <w:pStyle w:val="ListParagraph"/>
        <w:numPr>
          <w:ilvl w:val="0"/>
          <w:numId w:val="3"/>
        </w:numPr>
      </w:pPr>
      <w:r>
        <w:t>Spline</w:t>
      </w:r>
    </w:p>
    <w:p w:rsidR="005354E9" w:rsidRDefault="005354E9" w:rsidP="005354E9">
      <w:pPr>
        <w:pStyle w:val="Heading3"/>
      </w:pPr>
      <w:r>
        <w:t>Experimental Work (Proof)</w:t>
      </w:r>
    </w:p>
    <w:p w:rsidR="00B177EC" w:rsidRPr="00B177EC" w:rsidRDefault="00B177EC" w:rsidP="00B177EC">
      <w:r>
        <w:t>Try the different techniques provided in the MATLAB function for a sample density function</w:t>
      </w:r>
    </w:p>
    <w:p w:rsidR="005354E9" w:rsidRPr="001B1778" w:rsidRDefault="005354E9" w:rsidP="005354E9">
      <w:pPr>
        <w:pStyle w:val="Heading3"/>
      </w:pPr>
      <w:r>
        <w:t>Final Decision</w:t>
      </w:r>
    </w:p>
    <w:p w:rsidR="00B177EC" w:rsidRPr="001B1778" w:rsidRDefault="00B177EC" w:rsidP="001B1778">
      <w:r>
        <w:t>Should be PCHIP</w:t>
      </w:r>
    </w:p>
    <w:p w:rsidR="001B1778" w:rsidRDefault="001B1778" w:rsidP="001B1778">
      <w:pPr>
        <w:pStyle w:val="Heading2"/>
      </w:pPr>
      <w:r>
        <w:t>Estimation of the prior mean</w:t>
      </w:r>
    </w:p>
    <w:p w:rsidR="005354E9" w:rsidRDefault="005354E9" w:rsidP="005354E9">
      <w:pPr>
        <w:pStyle w:val="Heading3"/>
      </w:pPr>
      <w:r>
        <w:t>Goal</w:t>
      </w:r>
    </w:p>
    <w:p w:rsidR="00B177EC" w:rsidRPr="00B177EC" w:rsidRDefault="00B177EC" w:rsidP="00B177EC">
      <w:pPr>
        <w:pStyle w:val="ListParagraph"/>
        <w:numPr>
          <w:ilvl w:val="0"/>
          <w:numId w:val="2"/>
        </w:numPr>
      </w:pPr>
      <w:r>
        <w:t xml:space="preserve">To form the mean prior for each of the f(T2) points as an accurate estimator </w:t>
      </w:r>
    </w:p>
    <w:p w:rsidR="005354E9" w:rsidRDefault="005354E9" w:rsidP="005354E9">
      <w:pPr>
        <w:pStyle w:val="Heading3"/>
      </w:pPr>
      <w:r>
        <w:t>Constraints</w:t>
      </w:r>
    </w:p>
    <w:p w:rsidR="00B177EC" w:rsidRPr="00B177EC" w:rsidRDefault="00B177EC" w:rsidP="00B177EC">
      <w:pPr>
        <w:pStyle w:val="ListParagraph"/>
        <w:numPr>
          <w:ilvl w:val="0"/>
          <w:numId w:val="2"/>
        </w:numPr>
      </w:pPr>
      <w:r>
        <w:t>We only have the previous experimental measurements. We may have one density function that is a significant outlier</w:t>
      </w:r>
    </w:p>
    <w:p w:rsidR="005354E9" w:rsidRDefault="005354E9" w:rsidP="005354E9">
      <w:pPr>
        <w:pStyle w:val="Heading3"/>
      </w:pPr>
      <w:r>
        <w:t>Candidate Solutions</w:t>
      </w:r>
    </w:p>
    <w:p w:rsidR="0034219A" w:rsidRDefault="0034219A" w:rsidP="0034219A">
      <w:pPr>
        <w:pStyle w:val="ListParagraph"/>
        <w:numPr>
          <w:ilvl w:val="0"/>
          <w:numId w:val="2"/>
        </w:numPr>
      </w:pPr>
      <w:r>
        <w:t>Use the median</w:t>
      </w:r>
    </w:p>
    <w:p w:rsidR="0034219A" w:rsidRPr="00B177EC" w:rsidRDefault="0034219A" w:rsidP="0034219A">
      <w:pPr>
        <w:pStyle w:val="ListParagraph"/>
        <w:numPr>
          <w:ilvl w:val="0"/>
          <w:numId w:val="2"/>
        </w:numPr>
      </w:pPr>
      <w:r>
        <w:t>Use the mean</w:t>
      </w:r>
    </w:p>
    <w:p w:rsidR="005354E9" w:rsidRDefault="005354E9" w:rsidP="005354E9">
      <w:pPr>
        <w:pStyle w:val="Heading3"/>
      </w:pPr>
      <w:r>
        <w:t>Experimental Work (Proof)</w:t>
      </w:r>
    </w:p>
    <w:p w:rsidR="0034219A" w:rsidRPr="0034219A" w:rsidRDefault="0034219A" w:rsidP="0034219A">
      <w:r>
        <w:t>Using the Bayesian estimator expression – create a CDF of the rocks of the error</w:t>
      </w:r>
    </w:p>
    <w:p w:rsidR="005354E9" w:rsidRPr="001B1778" w:rsidRDefault="005354E9" w:rsidP="005354E9">
      <w:pPr>
        <w:pStyle w:val="Heading3"/>
      </w:pPr>
      <w:r>
        <w:t>Final Decision</w:t>
      </w:r>
    </w:p>
    <w:p w:rsidR="001B1778" w:rsidRPr="001B1778" w:rsidRDefault="001B1778" w:rsidP="001B1778"/>
    <w:p w:rsidR="0034219A" w:rsidRPr="0034219A" w:rsidRDefault="001B1778" w:rsidP="0034219A">
      <w:pPr>
        <w:pStyle w:val="Heading2"/>
      </w:pPr>
      <w:r>
        <w:t xml:space="preserve">Estimation of the </w:t>
      </w:r>
      <w:r w:rsidR="005354E9">
        <w:t xml:space="preserve">prior </w:t>
      </w:r>
      <w:r>
        <w:t>covariance</w:t>
      </w:r>
    </w:p>
    <w:p w:rsidR="005354E9" w:rsidRDefault="005354E9" w:rsidP="005354E9">
      <w:pPr>
        <w:pStyle w:val="Heading3"/>
      </w:pPr>
      <w:r>
        <w:t>Goal</w:t>
      </w:r>
    </w:p>
    <w:p w:rsidR="0034219A" w:rsidRPr="0034219A" w:rsidRDefault="0034219A" w:rsidP="0034219A">
      <w:r>
        <w:t>To form an accurate model of the covariance between each of the density functions</w:t>
      </w:r>
    </w:p>
    <w:p w:rsidR="005354E9" w:rsidRDefault="005354E9" w:rsidP="005354E9">
      <w:pPr>
        <w:pStyle w:val="Heading3"/>
      </w:pPr>
      <w:r>
        <w:t>Constraints</w:t>
      </w:r>
    </w:p>
    <w:p w:rsidR="005354E9" w:rsidRDefault="005354E9" w:rsidP="005354E9">
      <w:pPr>
        <w:pStyle w:val="Heading3"/>
      </w:pPr>
      <w:r>
        <w:t>Candidate Solutions</w:t>
      </w:r>
    </w:p>
    <w:p w:rsidR="0034219A" w:rsidRDefault="0034219A" w:rsidP="0034219A">
      <w:pPr>
        <w:pStyle w:val="ListParagraph"/>
        <w:numPr>
          <w:ilvl w:val="0"/>
          <w:numId w:val="4"/>
        </w:numPr>
      </w:pPr>
      <w:r>
        <w:t>Uniform Independent T2 density</w:t>
      </w:r>
    </w:p>
    <w:p w:rsidR="0034219A" w:rsidRDefault="0034219A" w:rsidP="0034219A">
      <w:pPr>
        <w:pStyle w:val="ListParagraph"/>
        <w:numPr>
          <w:ilvl w:val="0"/>
          <w:numId w:val="4"/>
        </w:numPr>
      </w:pPr>
      <w:r>
        <w:t>Non-uniform independent T2 density</w:t>
      </w:r>
    </w:p>
    <w:p w:rsidR="0034219A" w:rsidRPr="0034219A" w:rsidRDefault="0034219A" w:rsidP="0034219A">
      <w:pPr>
        <w:pStyle w:val="ListParagraph"/>
        <w:numPr>
          <w:ilvl w:val="0"/>
          <w:numId w:val="4"/>
        </w:numPr>
      </w:pPr>
      <w:r>
        <w:t>Dependent T2 density</w:t>
      </w:r>
    </w:p>
    <w:p w:rsidR="005354E9" w:rsidRDefault="005354E9" w:rsidP="005354E9">
      <w:pPr>
        <w:pStyle w:val="Heading3"/>
      </w:pPr>
      <w:r>
        <w:t>Experimental Work (Proof)</w:t>
      </w:r>
    </w:p>
    <w:p w:rsidR="0034219A" w:rsidRDefault="0034219A" w:rsidP="0034219A">
      <w:r>
        <w:t>Using Bayesian model, create a CDF of the error given the equation</w:t>
      </w:r>
    </w:p>
    <w:p w:rsidR="0034219A" w:rsidRDefault="0034219A" w:rsidP="0034219A">
      <w:r>
        <w:t>See where it is minimised</w:t>
      </w:r>
    </w:p>
    <w:p w:rsidR="0034219A" w:rsidRPr="0034219A" w:rsidRDefault="0034219A" w:rsidP="0034219A">
      <w:r>
        <w:t>Create plot of heat map for covariance estimation – illuminates the estimated dependence</w:t>
      </w:r>
    </w:p>
    <w:p w:rsidR="005354E9" w:rsidRDefault="005354E9" w:rsidP="005354E9">
      <w:pPr>
        <w:pStyle w:val="Heading3"/>
      </w:pPr>
      <w:r>
        <w:t>Final Decision</w:t>
      </w:r>
    </w:p>
    <w:p w:rsidR="0034219A" w:rsidRPr="0034219A" w:rsidRDefault="0034219A" w:rsidP="0034219A"/>
    <w:p w:rsidR="001B1778" w:rsidRPr="001B1778" w:rsidRDefault="001B1778" w:rsidP="001B1778">
      <w:pPr>
        <w:pStyle w:val="Heading1"/>
      </w:pPr>
      <w:r>
        <w:lastRenderedPageBreak/>
        <w:t>Integral Transform</w:t>
      </w:r>
    </w:p>
    <w:p w:rsidR="0034219A" w:rsidRPr="0034219A" w:rsidRDefault="0034219A" w:rsidP="0034219A">
      <w:pPr>
        <w:pStyle w:val="Heading2"/>
      </w:pPr>
      <w:r>
        <w:t>BFV</w:t>
      </w:r>
    </w:p>
    <w:p w:rsidR="005354E9" w:rsidRDefault="005354E9" w:rsidP="005354E9">
      <w:pPr>
        <w:pStyle w:val="Heading3"/>
      </w:pPr>
      <w:r>
        <w:t>Goal</w:t>
      </w:r>
    </w:p>
    <w:p w:rsidR="0034219A" w:rsidRPr="0034219A" w:rsidRDefault="0034219A" w:rsidP="0034219A">
      <w:r>
        <w:t>To create the best integral transform for the bound fluid volume to deal with inter bin ‘leaking’</w:t>
      </w:r>
    </w:p>
    <w:p w:rsidR="005354E9" w:rsidRDefault="005354E9" w:rsidP="005354E9">
      <w:pPr>
        <w:pStyle w:val="Heading3"/>
      </w:pPr>
      <w:r>
        <w:t>Constraints</w:t>
      </w:r>
    </w:p>
    <w:p w:rsidR="0034219A" w:rsidRPr="0034219A" w:rsidRDefault="0034219A" w:rsidP="0034219A">
      <w:r>
        <w:t>Each will have the same cost in terms of computation.</w:t>
      </w:r>
    </w:p>
    <w:p w:rsidR="005354E9" w:rsidRDefault="005354E9" w:rsidP="005354E9">
      <w:pPr>
        <w:pStyle w:val="Heading3"/>
      </w:pPr>
      <w:r>
        <w:t>Candidate Solutions</w:t>
      </w:r>
    </w:p>
    <w:p w:rsidR="0034219A" w:rsidRDefault="0034219A" w:rsidP="0034219A">
      <w:pPr>
        <w:pStyle w:val="ListParagraph"/>
        <w:numPr>
          <w:ilvl w:val="0"/>
          <w:numId w:val="2"/>
        </w:numPr>
      </w:pPr>
      <w:r>
        <w:t>Sharp BFV</w:t>
      </w:r>
    </w:p>
    <w:p w:rsidR="0034219A" w:rsidRPr="0034219A" w:rsidRDefault="0034219A" w:rsidP="0034219A">
      <w:pPr>
        <w:pStyle w:val="ListParagraph"/>
        <w:numPr>
          <w:ilvl w:val="0"/>
          <w:numId w:val="2"/>
        </w:numPr>
      </w:pPr>
      <w:r>
        <w:t>Tapered BFV</w:t>
      </w:r>
    </w:p>
    <w:p w:rsidR="005354E9" w:rsidRDefault="005354E9" w:rsidP="005354E9">
      <w:pPr>
        <w:pStyle w:val="Heading3"/>
      </w:pPr>
      <w:r>
        <w:t>Experimental Work (Proof)</w:t>
      </w:r>
    </w:p>
    <w:p w:rsidR="0034219A" w:rsidRPr="0034219A" w:rsidRDefault="0034219A" w:rsidP="0034219A">
      <w:pPr>
        <w:pStyle w:val="ListParagraph"/>
        <w:numPr>
          <w:ilvl w:val="0"/>
          <w:numId w:val="2"/>
        </w:numPr>
      </w:pPr>
      <w:r>
        <w:t xml:space="preserve">Plot the </w:t>
      </w:r>
      <w:r w:rsidR="00951ED6">
        <w:t xml:space="preserve">RMS of the error in BFV for different scaling of </w:t>
      </w:r>
      <w:proofErr w:type="spellStart"/>
      <w:r w:rsidR="00951ED6">
        <w:t>C_f</w:t>
      </w:r>
      <w:proofErr w:type="spellEnd"/>
      <w:r w:rsidR="00951ED6">
        <w:t xml:space="preserve"> with alpha – its equivalent in the Bayesian context</w:t>
      </w:r>
    </w:p>
    <w:p w:rsidR="005354E9" w:rsidRPr="001B1778" w:rsidRDefault="005354E9" w:rsidP="005354E9">
      <w:pPr>
        <w:pStyle w:val="Heading3"/>
      </w:pPr>
      <w:r>
        <w:t>Final Decision</w:t>
      </w:r>
    </w:p>
    <w:p w:rsidR="001B1778" w:rsidRPr="001B1778" w:rsidRDefault="001B1778" w:rsidP="001B1778"/>
    <w:p w:rsidR="001B1778" w:rsidRDefault="001B1778" w:rsidP="001B1778">
      <w:pPr>
        <w:pStyle w:val="Heading2"/>
      </w:pPr>
      <w:r>
        <w:t>Porosity</w:t>
      </w:r>
    </w:p>
    <w:p w:rsidR="005354E9" w:rsidRDefault="005354E9" w:rsidP="005354E9">
      <w:pPr>
        <w:pStyle w:val="Heading3"/>
      </w:pPr>
      <w:r>
        <w:t>Goal</w:t>
      </w:r>
    </w:p>
    <w:p w:rsidR="00951ED6" w:rsidRPr="00951ED6" w:rsidRDefault="00951ED6" w:rsidP="00951ED6">
      <w:r>
        <w:t>To estimate the porosity in a closed form expression to compute the BFF</w:t>
      </w:r>
    </w:p>
    <w:p w:rsidR="005354E9" w:rsidRDefault="005354E9" w:rsidP="005354E9">
      <w:pPr>
        <w:pStyle w:val="Heading3"/>
      </w:pPr>
      <w:r>
        <w:t>Constraints</w:t>
      </w:r>
    </w:p>
    <w:p w:rsidR="00951ED6" w:rsidRPr="00951ED6" w:rsidRDefault="00951ED6" w:rsidP="00951ED6">
      <w:r>
        <w:t>We know only measurement data and the density function we have made</w:t>
      </w:r>
    </w:p>
    <w:p w:rsidR="005354E9" w:rsidRDefault="005354E9" w:rsidP="005354E9">
      <w:pPr>
        <w:pStyle w:val="Heading3"/>
      </w:pPr>
      <w:r>
        <w:t>Candidate Solutions</w:t>
      </w:r>
    </w:p>
    <w:p w:rsidR="00951ED6" w:rsidRDefault="00951ED6" w:rsidP="00951ED6">
      <w:pPr>
        <w:pStyle w:val="ListParagraph"/>
        <w:numPr>
          <w:ilvl w:val="0"/>
          <w:numId w:val="2"/>
        </w:numPr>
      </w:pPr>
      <w:r>
        <w:t>With estimate density function only integral transform</w:t>
      </w:r>
    </w:p>
    <w:p w:rsidR="00951ED6" w:rsidRDefault="00951ED6" w:rsidP="00951ED6">
      <w:pPr>
        <w:pStyle w:val="ListParagraph"/>
        <w:numPr>
          <w:ilvl w:val="0"/>
          <w:numId w:val="2"/>
        </w:numPr>
      </w:pPr>
      <w:r>
        <w:t>Slope of the measurement data</w:t>
      </w:r>
    </w:p>
    <w:p w:rsidR="00951ED6" w:rsidRPr="00951ED6" w:rsidRDefault="00951ED6" w:rsidP="00951ED6">
      <w:pPr>
        <w:pStyle w:val="ListParagraph"/>
        <w:numPr>
          <w:ilvl w:val="0"/>
          <w:numId w:val="2"/>
        </w:numPr>
      </w:pPr>
      <w:r>
        <w:t>Combination of the two</w:t>
      </w:r>
    </w:p>
    <w:p w:rsidR="005354E9" w:rsidRDefault="005354E9" w:rsidP="005354E9">
      <w:pPr>
        <w:pStyle w:val="Heading3"/>
      </w:pPr>
      <w:r>
        <w:t>Experimental Work (Proof)</w:t>
      </w:r>
    </w:p>
    <w:p w:rsidR="00951ED6" w:rsidRPr="00951ED6" w:rsidRDefault="00951ED6" w:rsidP="00951ED6">
      <w:pPr>
        <w:pStyle w:val="ListParagraph"/>
        <w:numPr>
          <w:ilvl w:val="0"/>
          <w:numId w:val="2"/>
        </w:numPr>
      </w:pPr>
      <w:r>
        <w:t>Plot the error in porosity for a sample density function</w:t>
      </w:r>
    </w:p>
    <w:p w:rsidR="005354E9" w:rsidRPr="001B1778" w:rsidRDefault="005354E9" w:rsidP="005354E9">
      <w:pPr>
        <w:pStyle w:val="Heading3"/>
      </w:pPr>
      <w:r>
        <w:t>Final Decision</w:t>
      </w:r>
    </w:p>
    <w:p w:rsidR="001B1778" w:rsidRPr="001B1778" w:rsidRDefault="001B1778" w:rsidP="001B1778"/>
    <w:p w:rsidR="001B1778" w:rsidRPr="001B1778" w:rsidRDefault="001B1778" w:rsidP="001B1778">
      <w:pPr>
        <w:pStyle w:val="Heading1"/>
      </w:pPr>
      <w:r>
        <w:t>Evaluation Metrics</w:t>
      </w:r>
    </w:p>
    <w:p w:rsidR="001B1778" w:rsidRDefault="001B1778" w:rsidP="001B1778">
      <w:pPr>
        <w:pStyle w:val="Heading2"/>
      </w:pPr>
      <w:r>
        <w:t>Accurate Form of Error</w:t>
      </w:r>
    </w:p>
    <w:p w:rsidR="005354E9" w:rsidRDefault="005354E9" w:rsidP="005354E9">
      <w:pPr>
        <w:pStyle w:val="Heading3"/>
      </w:pPr>
      <w:r>
        <w:t>Goal</w:t>
      </w:r>
    </w:p>
    <w:p w:rsidR="00951ED6" w:rsidRPr="00951ED6" w:rsidRDefault="00951ED6" w:rsidP="00951ED6">
      <w:r>
        <w:t xml:space="preserve">We want </w:t>
      </w:r>
      <w:proofErr w:type="gramStart"/>
      <w:r>
        <w:t>to fairly evaluate</w:t>
      </w:r>
      <w:proofErr w:type="gramEnd"/>
      <w:r>
        <w:t xml:space="preserve"> each of the different estimators.</w:t>
      </w:r>
    </w:p>
    <w:p w:rsidR="005354E9" w:rsidRDefault="005354E9" w:rsidP="005354E9">
      <w:pPr>
        <w:pStyle w:val="Heading3"/>
      </w:pPr>
      <w:r>
        <w:t>Constraints</w:t>
      </w:r>
    </w:p>
    <w:p w:rsidR="00951ED6" w:rsidRPr="00951ED6" w:rsidRDefault="00951ED6" w:rsidP="00951ED6">
      <w:r>
        <w:t xml:space="preserve">We have all of this experimental rock data but we want to prove the generality of the situation. </w:t>
      </w:r>
    </w:p>
    <w:p w:rsidR="005354E9" w:rsidRDefault="005354E9" w:rsidP="005354E9">
      <w:pPr>
        <w:pStyle w:val="Heading3"/>
      </w:pPr>
      <w:r>
        <w:lastRenderedPageBreak/>
        <w:t>Candidate Solutions</w:t>
      </w:r>
    </w:p>
    <w:p w:rsidR="00951ED6" w:rsidRDefault="00951ED6" w:rsidP="00951ED6">
      <w:pPr>
        <w:pStyle w:val="ListParagraph"/>
        <w:numPr>
          <w:ilvl w:val="0"/>
          <w:numId w:val="2"/>
        </w:numPr>
      </w:pPr>
      <w:r>
        <w:t>Absolute error</w:t>
      </w:r>
    </w:p>
    <w:p w:rsidR="00951ED6" w:rsidRDefault="00951ED6" w:rsidP="00951ED6">
      <w:pPr>
        <w:pStyle w:val="ListParagraph"/>
        <w:numPr>
          <w:ilvl w:val="0"/>
          <w:numId w:val="2"/>
        </w:numPr>
      </w:pPr>
      <w:r>
        <w:t>Squared error</w:t>
      </w:r>
    </w:p>
    <w:p w:rsidR="00951ED6" w:rsidRPr="00951ED6" w:rsidRDefault="00951ED6" w:rsidP="00951ED6">
      <w:pPr>
        <w:pStyle w:val="ListParagraph"/>
        <w:numPr>
          <w:ilvl w:val="0"/>
          <w:numId w:val="2"/>
        </w:numPr>
      </w:pPr>
      <w:r>
        <w:t>Normalised Root Mean Square Error</w:t>
      </w:r>
    </w:p>
    <w:p w:rsidR="005354E9" w:rsidRDefault="005354E9" w:rsidP="005354E9">
      <w:pPr>
        <w:pStyle w:val="Heading3"/>
      </w:pPr>
      <w:r>
        <w:t>Experimental Work (Proof)</w:t>
      </w:r>
    </w:p>
    <w:p w:rsidR="005354E9" w:rsidRPr="001B1778" w:rsidRDefault="005354E9" w:rsidP="005354E9">
      <w:pPr>
        <w:pStyle w:val="Heading3"/>
      </w:pPr>
      <w:r>
        <w:t>Final Decision</w:t>
      </w:r>
    </w:p>
    <w:p w:rsidR="001B1778" w:rsidRPr="001B1778" w:rsidRDefault="001B1778" w:rsidP="001B1778"/>
    <w:p w:rsidR="001B1778" w:rsidRDefault="001B1778" w:rsidP="001B1778">
      <w:pPr>
        <w:pStyle w:val="Heading2"/>
      </w:pPr>
      <w:r>
        <w:t>Computation Time</w:t>
      </w:r>
    </w:p>
    <w:p w:rsidR="005354E9" w:rsidRDefault="005354E9" w:rsidP="005354E9">
      <w:pPr>
        <w:pStyle w:val="Heading3"/>
      </w:pPr>
      <w:r>
        <w:t>Goal</w:t>
      </w:r>
    </w:p>
    <w:p w:rsidR="00951ED6" w:rsidRPr="00951ED6" w:rsidRDefault="00951ED6" w:rsidP="00951ED6">
      <w:r>
        <w:t>To assess how long each of the techniques take to compute</w:t>
      </w:r>
    </w:p>
    <w:p w:rsidR="005354E9" w:rsidRDefault="005354E9" w:rsidP="005354E9">
      <w:pPr>
        <w:pStyle w:val="Heading3"/>
      </w:pPr>
      <w:r>
        <w:t>Constraints</w:t>
      </w:r>
    </w:p>
    <w:p w:rsidR="00951ED6" w:rsidRDefault="00951ED6" w:rsidP="00951ED6">
      <w:r>
        <w:t xml:space="preserve"> We cannot directly compute the O complexity unless we unpack all of the functions</w:t>
      </w:r>
    </w:p>
    <w:p w:rsidR="00951ED6" w:rsidRPr="00951ED6" w:rsidRDefault="00951ED6" w:rsidP="00951ED6">
      <w:pPr>
        <w:pStyle w:val="ListParagraph"/>
        <w:numPr>
          <w:ilvl w:val="0"/>
          <w:numId w:val="2"/>
        </w:numPr>
      </w:pPr>
      <w:r>
        <w:t xml:space="preserve">This is a secondary goal compared to estimation accuracy as long as </w:t>
      </w:r>
      <w:proofErr w:type="spellStart"/>
      <w:r>
        <w:t>its</w:t>
      </w:r>
      <w:proofErr w:type="spellEnd"/>
      <w:r>
        <w:t xml:space="preserve"> not too long</w:t>
      </w:r>
    </w:p>
    <w:p w:rsidR="005354E9" w:rsidRDefault="005354E9" w:rsidP="005354E9">
      <w:pPr>
        <w:pStyle w:val="Heading3"/>
      </w:pPr>
      <w:r>
        <w:t>Candidate Solutions</w:t>
      </w:r>
    </w:p>
    <w:p w:rsidR="00951ED6" w:rsidRDefault="00951ED6" w:rsidP="00951ED6">
      <w:pPr>
        <w:pStyle w:val="ListParagraph"/>
        <w:numPr>
          <w:ilvl w:val="0"/>
          <w:numId w:val="2"/>
        </w:numPr>
      </w:pPr>
      <w:r>
        <w:t>Seconds taken</w:t>
      </w:r>
    </w:p>
    <w:p w:rsidR="00951ED6" w:rsidRPr="00951ED6" w:rsidRDefault="00951ED6" w:rsidP="00951ED6">
      <w:pPr>
        <w:pStyle w:val="ListParagraph"/>
        <w:numPr>
          <w:ilvl w:val="0"/>
          <w:numId w:val="2"/>
        </w:numPr>
      </w:pPr>
      <w:r>
        <w:t>O complexity</w:t>
      </w:r>
    </w:p>
    <w:p w:rsidR="005354E9" w:rsidRDefault="00951ED6" w:rsidP="005354E9">
      <w:pPr>
        <w:pStyle w:val="Heading3"/>
      </w:pPr>
      <w:r>
        <w:t xml:space="preserve">Justification </w:t>
      </w:r>
      <w:r w:rsidR="005354E9">
        <w:t>(Proof)</w:t>
      </w:r>
    </w:p>
    <w:p w:rsidR="00951ED6" w:rsidRDefault="006B46E7" w:rsidP="00951ED6">
      <w:pPr>
        <w:pStyle w:val="ListParagraph"/>
        <w:numPr>
          <w:ilvl w:val="0"/>
          <w:numId w:val="2"/>
        </w:numPr>
      </w:pPr>
      <w:r>
        <w:t>We can make a useful comparative analysis with the seconds taken as long as it is on the same computer</w:t>
      </w:r>
    </w:p>
    <w:p w:rsidR="006B46E7" w:rsidRPr="00951ED6" w:rsidRDefault="006B46E7" w:rsidP="00951ED6">
      <w:pPr>
        <w:pStyle w:val="ListParagraph"/>
        <w:numPr>
          <w:ilvl w:val="0"/>
          <w:numId w:val="2"/>
        </w:numPr>
      </w:pPr>
      <w:r>
        <w:t>Must keep in mind that as MATLAB is dynamic, it will behave differently to a static embedded implementation.</w:t>
      </w:r>
    </w:p>
    <w:p w:rsidR="005354E9" w:rsidRPr="001B1778" w:rsidRDefault="005354E9" w:rsidP="005354E9">
      <w:pPr>
        <w:pStyle w:val="Heading3"/>
      </w:pPr>
      <w:r>
        <w:t>Final Decision</w:t>
      </w:r>
    </w:p>
    <w:p w:rsidR="001B1778" w:rsidRPr="001B1778" w:rsidRDefault="001B1778" w:rsidP="001B1778"/>
    <w:p w:rsidR="001B1778" w:rsidRDefault="001B1778" w:rsidP="001B1778"/>
    <w:p w:rsidR="001B1778" w:rsidRDefault="001B1778" w:rsidP="001B1778"/>
    <w:p w:rsidR="001B1778" w:rsidRPr="001B1778" w:rsidRDefault="001B1778" w:rsidP="001B1778"/>
    <w:p w:rsidR="001B1778" w:rsidRPr="00A2179D" w:rsidRDefault="001B1778" w:rsidP="00377A2C"/>
    <w:sectPr w:rsidR="001B1778" w:rsidRPr="00A21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E3426"/>
    <w:multiLevelType w:val="hybridMultilevel"/>
    <w:tmpl w:val="BA667F32"/>
    <w:lvl w:ilvl="0" w:tplc="667AC8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650E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7A0444"/>
    <w:multiLevelType w:val="hybridMultilevel"/>
    <w:tmpl w:val="49A4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22040"/>
    <w:multiLevelType w:val="hybridMultilevel"/>
    <w:tmpl w:val="C35C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2C"/>
    <w:rsid w:val="000946B1"/>
    <w:rsid w:val="000E0EF6"/>
    <w:rsid w:val="001B1778"/>
    <w:rsid w:val="0025102C"/>
    <w:rsid w:val="0034219A"/>
    <w:rsid w:val="00377A2C"/>
    <w:rsid w:val="004462AA"/>
    <w:rsid w:val="005354E9"/>
    <w:rsid w:val="006B46E7"/>
    <w:rsid w:val="007A7B61"/>
    <w:rsid w:val="00835E2E"/>
    <w:rsid w:val="00843DF9"/>
    <w:rsid w:val="00906B66"/>
    <w:rsid w:val="00951ED6"/>
    <w:rsid w:val="00A2179D"/>
    <w:rsid w:val="00AD2782"/>
    <w:rsid w:val="00B177EC"/>
    <w:rsid w:val="00BC04A9"/>
    <w:rsid w:val="00C8096C"/>
    <w:rsid w:val="00D02917"/>
    <w:rsid w:val="00D96862"/>
    <w:rsid w:val="00E2218E"/>
    <w:rsid w:val="00E3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1DC7"/>
  <w15:chartTrackingRefBased/>
  <w15:docId w15:val="{29DA7A85-6488-4AC4-9B00-FB5B8E5A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77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77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77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77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77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7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7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7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7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7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7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7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B177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B177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77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7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7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7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7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590AF424.dotm</Template>
  <TotalTime>388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Dobbie</dc:creator>
  <cp:keywords/>
  <dc:description/>
  <cp:lastModifiedBy>David Dobbie</cp:lastModifiedBy>
  <cp:revision>2</cp:revision>
  <dcterms:created xsi:type="dcterms:W3CDTF">2018-10-08T00:25:00Z</dcterms:created>
  <dcterms:modified xsi:type="dcterms:W3CDTF">2018-10-08T09:27:00Z</dcterms:modified>
</cp:coreProperties>
</file>